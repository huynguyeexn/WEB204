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9135A" w14:textId="2FA837F9" w:rsidR="008D4C93" w:rsidRPr="008D4C93" w:rsidRDefault="008D4C93" w:rsidP="008D4C93">
      <w:pPr>
        <w:pStyle w:val="Title"/>
        <w:rPr>
          <w:iCs/>
          <w:color w:val="4472C4" w:themeColor="accent1"/>
        </w:rPr>
      </w:pPr>
      <w:r>
        <w:rPr>
          <w:rStyle w:val="Emphasis"/>
        </w:rPr>
        <w:t>WEB1022</w:t>
      </w:r>
    </w:p>
    <w:p w14:paraId="7619158D" w14:textId="77777777" w:rsidR="008D4C93" w:rsidRDefault="008D4C93" w:rsidP="00224640">
      <w:pPr>
        <w:pStyle w:val="Title"/>
        <w:rPr>
          <w:rStyle w:val="Emphasis"/>
        </w:rPr>
      </w:pPr>
    </w:p>
    <w:p w14:paraId="2BC28B31" w14:textId="6DE65EE4" w:rsidR="002E626B" w:rsidRPr="000040C5" w:rsidRDefault="008D4C93" w:rsidP="00224640">
      <w:pPr>
        <w:pStyle w:val="Title"/>
      </w:pPr>
      <w:r>
        <w:t>Lab</w:t>
      </w:r>
      <w:r w:rsidR="00A90892">
        <w:t xml:space="preserve"> 2</w:t>
      </w:r>
    </w:p>
    <w:p w14:paraId="6162AD1E" w14:textId="03CC2A90" w:rsidR="00C31B26" w:rsidRDefault="00C31B26" w:rsidP="00224640">
      <w:pPr>
        <w:pStyle w:val="Subtitle"/>
      </w:pPr>
    </w:p>
    <w:p w14:paraId="4A8988BD" w14:textId="77777777" w:rsidR="008D4C93" w:rsidRPr="008D4C93" w:rsidRDefault="008D4C93" w:rsidP="008D4C93"/>
    <w:p w14:paraId="21983B55" w14:textId="2B72B608" w:rsidR="00C31B26" w:rsidRPr="000040C5" w:rsidRDefault="008D4C93" w:rsidP="00224640">
      <w:pPr>
        <w:pStyle w:val="CoverHead1"/>
      </w:pPr>
      <w:proofErr w:type="spellStart"/>
      <w:r>
        <w:t>Sinh</w:t>
      </w:r>
      <w:proofErr w:type="spellEnd"/>
      <w:r>
        <w:t xml:space="preserve"> </w:t>
      </w:r>
      <w:proofErr w:type="spellStart"/>
      <w:r>
        <w:t>viên</w:t>
      </w:r>
      <w:proofErr w:type="spellEnd"/>
      <w:r>
        <w:t>:</w:t>
      </w:r>
    </w:p>
    <w:p w14:paraId="6828E0C7" w14:textId="6A731BB6" w:rsidR="00C31B26" w:rsidRPr="000040C5" w:rsidRDefault="008D4C93" w:rsidP="00224640">
      <w:pPr>
        <w:pStyle w:val="CoverHead2"/>
      </w:pPr>
      <w:r>
        <w:t xml:space="preserve">Nguyễn </w:t>
      </w:r>
      <w:proofErr w:type="spellStart"/>
      <w:r>
        <w:t>Ngọc</w:t>
      </w:r>
      <w:proofErr w:type="spellEnd"/>
      <w:r>
        <w:t xml:space="preserve"> Huy</w:t>
      </w:r>
    </w:p>
    <w:p w14:paraId="03441547" w14:textId="47AF7C73" w:rsidR="00224640" w:rsidRPr="000040C5" w:rsidRDefault="008D4C93" w:rsidP="00224640">
      <w:pPr>
        <w:pStyle w:val="CoverHead1"/>
      </w:pPr>
      <w:proofErr w:type="spellStart"/>
      <w:r>
        <w:t>Giảng</w:t>
      </w:r>
      <w:proofErr w:type="spellEnd"/>
      <w:r>
        <w:t xml:space="preserve"> </w:t>
      </w:r>
      <w:proofErr w:type="spellStart"/>
      <w:r>
        <w:t>viên</w:t>
      </w:r>
      <w:proofErr w:type="spellEnd"/>
      <w:r>
        <w:t>:</w:t>
      </w:r>
    </w:p>
    <w:p w14:paraId="65F0F63E" w14:textId="5CFB0BBA" w:rsidR="00EB6826" w:rsidRPr="000040C5" w:rsidRDefault="008D4C93" w:rsidP="006C67DE">
      <w:pPr>
        <w:pStyle w:val="CoverHead2"/>
      </w:pPr>
      <w:proofErr w:type="spellStart"/>
      <w:r>
        <w:t>Thầy</w:t>
      </w:r>
      <w:proofErr w:type="spellEnd"/>
      <w:r>
        <w:t xml:space="preserve"> Nguyễn Thanh </w:t>
      </w:r>
      <w:proofErr w:type="spellStart"/>
      <w:r>
        <w:t>Điền</w:t>
      </w:r>
      <w:proofErr w:type="spellEnd"/>
    </w:p>
    <w:p w14:paraId="6823A43B" w14:textId="7FC939FA" w:rsidR="00224640" w:rsidRPr="000040C5" w:rsidRDefault="008D4C93" w:rsidP="00224640">
      <w:pPr>
        <w:pStyle w:val="CoverHead1"/>
      </w:pPr>
      <w:proofErr w:type="spellStart"/>
      <w:r>
        <w:t>Môn</w:t>
      </w:r>
      <w:proofErr w:type="spellEnd"/>
      <w:r>
        <w:t xml:space="preserve"> </w:t>
      </w:r>
      <w:proofErr w:type="spellStart"/>
      <w:r>
        <w:t>học</w:t>
      </w:r>
      <w:proofErr w:type="spellEnd"/>
      <w:r>
        <w:t>:</w:t>
      </w:r>
    </w:p>
    <w:p w14:paraId="3A605801" w14:textId="25FDCD04" w:rsidR="00EB6826" w:rsidRPr="000040C5" w:rsidRDefault="00597C36" w:rsidP="00224640">
      <w:pPr>
        <w:pStyle w:val="CoverHead2"/>
      </w:pPr>
      <w:sdt>
        <w:sdtPr>
          <w:alias w:val="Title"/>
          <w:tag w:val=""/>
          <w:id w:val="-1762127408"/>
          <w:placeholder>
            <w:docPart w:val="584CB8EF72AB41B19FCB632444F6972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roofErr w:type="spellStart"/>
          <w:r w:rsidR="008D4C93">
            <w:t>Quản</w:t>
          </w:r>
          <w:proofErr w:type="spellEnd"/>
          <w:r w:rsidR="008D4C93">
            <w:t xml:space="preserve"> </w:t>
          </w:r>
          <w:proofErr w:type="spellStart"/>
          <w:r w:rsidR="008D4C93">
            <w:t>trị</w:t>
          </w:r>
          <w:proofErr w:type="spellEnd"/>
          <w:r w:rsidR="008D4C93">
            <w:t xml:space="preserve"> website</w:t>
          </w:r>
        </w:sdtContent>
      </w:sdt>
    </w:p>
    <w:p w14:paraId="29123E28" w14:textId="30581036" w:rsidR="00A90892" w:rsidRPr="00D03E54" w:rsidRDefault="00A90892">
      <w:r>
        <w:rPr>
          <w:color w:val="4472C4" w:themeColor="accent1"/>
        </w:rPr>
        <w:br w:type="page"/>
      </w:r>
    </w:p>
    <w:p w14:paraId="7C8D077F" w14:textId="7F08B8DE" w:rsidR="00EB6826" w:rsidRDefault="008D4C93" w:rsidP="00D8227D">
      <w:pPr>
        <w:pStyle w:val="Heading1"/>
        <w:rPr>
          <w:color w:val="4472C4" w:themeColor="accent1"/>
        </w:rPr>
      </w:pPr>
      <w:proofErr w:type="spellStart"/>
      <w:r w:rsidRPr="008D4C93">
        <w:rPr>
          <w:color w:val="4472C4" w:themeColor="accent1"/>
        </w:rPr>
        <w:lastRenderedPageBreak/>
        <w:t>Phần</w:t>
      </w:r>
      <w:proofErr w:type="spellEnd"/>
      <w:r w:rsidRPr="008D4C93">
        <w:rPr>
          <w:color w:val="4472C4" w:themeColor="accent1"/>
        </w:rPr>
        <w:t xml:space="preserve"> 1: </w:t>
      </w:r>
      <w:r w:rsidR="00A90892">
        <w:rPr>
          <w:color w:val="4472C4" w:themeColor="accent1"/>
        </w:rPr>
        <w:t>CẤU HÌNH DOMAIN</w:t>
      </w:r>
    </w:p>
    <w:p w14:paraId="0CA92612" w14:textId="5009B772" w:rsidR="00EA5083" w:rsidRDefault="00EA5083" w:rsidP="00EA5083">
      <w:pPr>
        <w:pStyle w:val="ListParagraph"/>
        <w:numPr>
          <w:ilvl w:val="0"/>
          <w:numId w:val="15"/>
        </w:numPr>
      </w:pPr>
      <w:proofErr w:type="spellStart"/>
      <w:r>
        <w:t>Trỏ</w:t>
      </w:r>
      <w:proofErr w:type="spellEnd"/>
      <w:r>
        <w:t xml:space="preserve"> Domain </w:t>
      </w:r>
      <w:proofErr w:type="spellStart"/>
      <w:r>
        <w:t>với</w:t>
      </w:r>
      <w:proofErr w:type="spellEnd"/>
      <w:r>
        <w:t xml:space="preserve"> Nameserver.</w:t>
      </w:r>
    </w:p>
    <w:p w14:paraId="251B62D4" w14:textId="454A8F08" w:rsidR="00EA5083" w:rsidRDefault="00EA5083" w:rsidP="00EA5083">
      <w:pPr>
        <w:ind w:left="720"/>
      </w:pPr>
      <w:proofErr w:type="spellStart"/>
      <w:r>
        <w:t>Bước</w:t>
      </w:r>
      <w:proofErr w:type="spellEnd"/>
      <w:r>
        <w:t xml:space="preserve"> 1: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trang</w:t>
      </w:r>
      <w:proofErr w:type="spellEnd"/>
      <w:r>
        <w:t xml:space="preserve"> </w:t>
      </w:r>
      <w:proofErr w:type="spellStart"/>
      <w:r>
        <w:t>quản</w:t>
      </w:r>
      <w:proofErr w:type="spellEnd"/>
      <w:r>
        <w:t xml:space="preserve"> </w:t>
      </w:r>
      <w:proofErr w:type="spellStart"/>
      <w:r>
        <w:t>trị</w:t>
      </w:r>
      <w:proofErr w:type="spellEnd"/>
      <w:r>
        <w:t xml:space="preserve"> Hosting.</w:t>
      </w:r>
    </w:p>
    <w:p w14:paraId="06F1C6CF" w14:textId="07B6B99A" w:rsidR="00EA5083" w:rsidRDefault="00EA5083" w:rsidP="00EA5083">
      <w:pPr>
        <w:ind w:left="720"/>
      </w:pPr>
      <w:proofErr w:type="spellStart"/>
      <w:r>
        <w:t>Bước</w:t>
      </w:r>
      <w:proofErr w:type="spellEnd"/>
      <w:r>
        <w:t xml:space="preserve"> 2: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trang</w:t>
      </w:r>
      <w:proofErr w:type="spellEnd"/>
      <w:r>
        <w:t xml:space="preserve"> </w:t>
      </w:r>
      <w:proofErr w:type="spellStart"/>
      <w:r>
        <w:t>quản</w:t>
      </w:r>
      <w:proofErr w:type="spellEnd"/>
      <w:r>
        <w:t xml:space="preserve"> </w:t>
      </w:r>
      <w:proofErr w:type="spellStart"/>
      <w:r>
        <w:t>trị</w:t>
      </w:r>
      <w:proofErr w:type="spellEnd"/>
      <w:r>
        <w:t xml:space="preserve"> Domain</w:t>
      </w:r>
    </w:p>
    <w:p w14:paraId="1B2780A8" w14:textId="162FB7C7" w:rsidR="00EA5083" w:rsidRDefault="00EA5083" w:rsidP="00EA5083">
      <w:pPr>
        <w:ind w:left="720"/>
      </w:pPr>
      <w:proofErr w:type="spellStart"/>
      <w:r>
        <w:t>Bước</w:t>
      </w:r>
      <w:proofErr w:type="spellEnd"/>
      <w:r>
        <w:t xml:space="preserve"> 3: Ở </w:t>
      </w:r>
      <w:proofErr w:type="spellStart"/>
      <w:r>
        <w:t>trang</w:t>
      </w:r>
      <w:proofErr w:type="spellEnd"/>
      <w:r>
        <w:t xml:space="preserve"> </w:t>
      </w:r>
      <w:proofErr w:type="spellStart"/>
      <w:r>
        <w:t>quản</w:t>
      </w:r>
      <w:proofErr w:type="spellEnd"/>
      <w:r>
        <w:t xml:space="preserve"> </w:t>
      </w:r>
      <w:proofErr w:type="spellStart"/>
      <w:r>
        <w:t>trị</w:t>
      </w:r>
      <w:proofErr w:type="spellEnd"/>
      <w:r>
        <w:t xml:space="preserve"> Hosting, </w:t>
      </w:r>
      <w:proofErr w:type="spellStart"/>
      <w:r>
        <w:t>tìm</w:t>
      </w:r>
      <w:proofErr w:type="spellEnd"/>
      <w:r>
        <w:t xml:space="preserve"> </w:t>
      </w:r>
      <w:proofErr w:type="spellStart"/>
      <w:r>
        <w:t>phần</w:t>
      </w:r>
      <w:proofErr w:type="spellEnd"/>
      <w:r>
        <w:t xml:space="preserve"> domain </w:t>
      </w:r>
      <w:proofErr w:type="spellStart"/>
      <w:r>
        <w:t>chọn</w:t>
      </w:r>
      <w:proofErr w:type="spellEnd"/>
      <w:r>
        <w:t xml:space="preserve"> addon domain.</w:t>
      </w:r>
    </w:p>
    <w:p w14:paraId="04CF8964" w14:textId="6FE52EB0" w:rsidR="00EA5083" w:rsidRDefault="00EA5083" w:rsidP="00EA5083">
      <w:pPr>
        <w:ind w:left="720"/>
      </w:pPr>
      <w:r>
        <w:rPr>
          <w:noProof/>
        </w:rPr>
        <w:drawing>
          <wp:inline distT="0" distB="0" distL="0" distR="0" wp14:anchorId="463CFCF7" wp14:editId="3FA9F4E7">
            <wp:extent cx="4572000" cy="1114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0936" cy="1118931"/>
                    </a:xfrm>
                    <a:prstGeom prst="rect">
                      <a:avLst/>
                    </a:prstGeom>
                  </pic:spPr>
                </pic:pic>
              </a:graphicData>
            </a:graphic>
          </wp:inline>
        </w:drawing>
      </w:r>
    </w:p>
    <w:p w14:paraId="10F4440F" w14:textId="6DDF5B18" w:rsidR="00EA5083" w:rsidRDefault="00EA5083" w:rsidP="00EA5083">
      <w:pPr>
        <w:ind w:left="720"/>
      </w:pPr>
      <w:proofErr w:type="spellStart"/>
      <w:r>
        <w:t>Bước</w:t>
      </w:r>
      <w:proofErr w:type="spellEnd"/>
      <w:r>
        <w:t xml:space="preserve"> 3: Copy </w:t>
      </w:r>
      <w:proofErr w:type="spellStart"/>
      <w:r>
        <w:t>các</w:t>
      </w:r>
      <w:proofErr w:type="spellEnd"/>
      <w:r>
        <w:t xml:space="preserve"> nameserver </w:t>
      </w:r>
      <w:proofErr w:type="spellStart"/>
      <w:r>
        <w:t>của</w:t>
      </w:r>
      <w:proofErr w:type="spellEnd"/>
      <w:r>
        <w:t xml:space="preserve"> hosting.</w:t>
      </w:r>
    </w:p>
    <w:p w14:paraId="2CB6A899" w14:textId="00952424" w:rsidR="00EA5083" w:rsidRDefault="00EA5083" w:rsidP="00EA5083">
      <w:pPr>
        <w:ind w:left="720"/>
      </w:pPr>
      <w:r>
        <w:rPr>
          <w:noProof/>
        </w:rPr>
        <w:drawing>
          <wp:inline distT="0" distB="0" distL="0" distR="0" wp14:anchorId="74982270" wp14:editId="281175C1">
            <wp:extent cx="4505401" cy="1898650"/>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9064" cy="1900194"/>
                    </a:xfrm>
                    <a:prstGeom prst="rect">
                      <a:avLst/>
                    </a:prstGeom>
                  </pic:spPr>
                </pic:pic>
              </a:graphicData>
            </a:graphic>
          </wp:inline>
        </w:drawing>
      </w:r>
    </w:p>
    <w:p w14:paraId="139E86B1" w14:textId="2BB4DB06" w:rsidR="00EA5083" w:rsidRDefault="00EA5083" w:rsidP="00EA5083">
      <w:pPr>
        <w:ind w:left="720"/>
      </w:pPr>
      <w:proofErr w:type="spellStart"/>
      <w:r>
        <w:t>Bước</w:t>
      </w:r>
      <w:proofErr w:type="spellEnd"/>
      <w:r>
        <w:t xml:space="preserve"> 4: </w:t>
      </w:r>
      <w:proofErr w:type="spellStart"/>
      <w:r w:rsidR="00250720">
        <w:t>Chọn</w:t>
      </w:r>
      <w:proofErr w:type="spellEnd"/>
      <w:r w:rsidR="00250720">
        <w:t xml:space="preserve"> Manager Domain </w:t>
      </w:r>
      <w:proofErr w:type="spellStart"/>
      <w:r w:rsidR="00250720">
        <w:t>mà</w:t>
      </w:r>
      <w:proofErr w:type="spellEnd"/>
      <w:r w:rsidR="00250720">
        <w:t xml:space="preserve"> </w:t>
      </w:r>
      <w:proofErr w:type="spellStart"/>
      <w:r w:rsidR="00250720">
        <w:t>bạn</w:t>
      </w:r>
      <w:proofErr w:type="spellEnd"/>
      <w:r w:rsidR="00250720">
        <w:t xml:space="preserve"> </w:t>
      </w:r>
      <w:proofErr w:type="spellStart"/>
      <w:r w:rsidR="00250720">
        <w:t>muốn</w:t>
      </w:r>
      <w:proofErr w:type="spellEnd"/>
      <w:r w:rsidR="00250720">
        <w:t xml:space="preserve"> </w:t>
      </w:r>
      <w:proofErr w:type="spellStart"/>
      <w:r w:rsidR="00250720">
        <w:t>trỏ</w:t>
      </w:r>
      <w:proofErr w:type="spellEnd"/>
      <w:r w:rsidR="00250720">
        <w:t xml:space="preserve"> </w:t>
      </w:r>
      <w:proofErr w:type="spellStart"/>
      <w:r w:rsidR="00250720">
        <w:t>về</w:t>
      </w:r>
      <w:proofErr w:type="spellEnd"/>
      <w:r w:rsidR="00250720">
        <w:t xml:space="preserve"> hosting.</w:t>
      </w:r>
    </w:p>
    <w:p w14:paraId="54433D43" w14:textId="557B1A75" w:rsidR="00250720" w:rsidRDefault="00250720" w:rsidP="00EA5083">
      <w:pPr>
        <w:ind w:left="720"/>
      </w:pPr>
      <w:r>
        <w:rPr>
          <w:noProof/>
        </w:rPr>
        <w:drawing>
          <wp:inline distT="0" distB="0" distL="0" distR="0" wp14:anchorId="03AF0C70" wp14:editId="2C269CEF">
            <wp:extent cx="3946584" cy="1746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1768" cy="1748544"/>
                    </a:xfrm>
                    <a:prstGeom prst="rect">
                      <a:avLst/>
                    </a:prstGeom>
                  </pic:spPr>
                </pic:pic>
              </a:graphicData>
            </a:graphic>
          </wp:inline>
        </w:drawing>
      </w:r>
    </w:p>
    <w:p w14:paraId="3F9BC255" w14:textId="27D5F314" w:rsidR="00250720" w:rsidRDefault="00250720" w:rsidP="00250720">
      <w:r>
        <w:br w:type="page"/>
      </w:r>
    </w:p>
    <w:p w14:paraId="4FC867AC" w14:textId="5E249AA6" w:rsidR="00EA5083" w:rsidRDefault="00EA5083" w:rsidP="00EA5083">
      <w:pPr>
        <w:ind w:left="720"/>
      </w:pPr>
      <w:proofErr w:type="spellStart"/>
      <w:r>
        <w:lastRenderedPageBreak/>
        <w:t>Bước</w:t>
      </w:r>
      <w:proofErr w:type="spellEnd"/>
      <w:r>
        <w:t xml:space="preserve"> 5:</w:t>
      </w:r>
      <w:r w:rsidR="00250720">
        <w:t xml:space="preserve"> </w:t>
      </w:r>
      <w:proofErr w:type="spellStart"/>
      <w:r w:rsidR="00250720">
        <w:t>Mở</w:t>
      </w:r>
      <w:proofErr w:type="spellEnd"/>
      <w:r w:rsidR="00250720">
        <w:t xml:space="preserve"> menu Management Tools, </w:t>
      </w:r>
      <w:proofErr w:type="spellStart"/>
      <w:r w:rsidR="00250720">
        <w:t>bạn</w:t>
      </w:r>
      <w:proofErr w:type="spellEnd"/>
      <w:r w:rsidR="00250720">
        <w:t xml:space="preserve"> </w:t>
      </w:r>
      <w:proofErr w:type="spellStart"/>
      <w:r w:rsidR="00250720">
        <w:t>chọn</w:t>
      </w:r>
      <w:proofErr w:type="spellEnd"/>
      <w:r w:rsidR="00250720">
        <w:t xml:space="preserve"> Nameservers.</w:t>
      </w:r>
    </w:p>
    <w:p w14:paraId="3D4DB098" w14:textId="3DBE8432" w:rsidR="00250720" w:rsidRDefault="00250720" w:rsidP="00EA5083">
      <w:pPr>
        <w:ind w:left="720"/>
      </w:pPr>
      <w:r>
        <w:rPr>
          <w:noProof/>
        </w:rPr>
        <w:drawing>
          <wp:inline distT="0" distB="0" distL="0" distR="0" wp14:anchorId="50E24350" wp14:editId="449F8216">
            <wp:extent cx="3968750" cy="180923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8686" cy="1813762"/>
                    </a:xfrm>
                    <a:prstGeom prst="rect">
                      <a:avLst/>
                    </a:prstGeom>
                  </pic:spPr>
                </pic:pic>
              </a:graphicData>
            </a:graphic>
          </wp:inline>
        </w:drawing>
      </w:r>
    </w:p>
    <w:p w14:paraId="756B43E2" w14:textId="6A315ADF" w:rsidR="00EA5083" w:rsidRDefault="00EA5083" w:rsidP="00EA5083">
      <w:pPr>
        <w:ind w:left="720"/>
      </w:pPr>
      <w:proofErr w:type="spellStart"/>
      <w:r>
        <w:t>Bước</w:t>
      </w:r>
      <w:proofErr w:type="spellEnd"/>
      <w:r>
        <w:t xml:space="preserve"> 6:</w:t>
      </w:r>
      <w:r w:rsidR="00250720">
        <w:t xml:space="preserve"> </w:t>
      </w:r>
      <w:proofErr w:type="spellStart"/>
      <w:r w:rsidR="00250720">
        <w:t>Điền</w:t>
      </w:r>
      <w:proofErr w:type="spellEnd"/>
      <w:r w:rsidR="00250720">
        <w:t xml:space="preserve"> </w:t>
      </w:r>
      <w:proofErr w:type="spellStart"/>
      <w:r w:rsidR="00250720">
        <w:t>các</w:t>
      </w:r>
      <w:proofErr w:type="spellEnd"/>
      <w:r w:rsidR="00250720">
        <w:t xml:space="preserve"> nameserver </w:t>
      </w:r>
      <w:proofErr w:type="spellStart"/>
      <w:r w:rsidR="00250720">
        <w:t>đã</w:t>
      </w:r>
      <w:proofErr w:type="spellEnd"/>
      <w:r w:rsidR="00250720">
        <w:t xml:space="preserve"> copy </w:t>
      </w:r>
      <w:proofErr w:type="spellStart"/>
      <w:r w:rsidR="00250720">
        <w:t>từ</w:t>
      </w:r>
      <w:proofErr w:type="spellEnd"/>
      <w:r w:rsidR="00250720">
        <w:t xml:space="preserve"> </w:t>
      </w:r>
      <w:proofErr w:type="spellStart"/>
      <w:r w:rsidR="00250720">
        <w:t>trước</w:t>
      </w:r>
      <w:proofErr w:type="spellEnd"/>
      <w:r w:rsidR="00250720">
        <w:t xml:space="preserve"> </w:t>
      </w:r>
      <w:proofErr w:type="spellStart"/>
      <w:r w:rsidR="00250720">
        <w:t>vào</w:t>
      </w:r>
      <w:proofErr w:type="spellEnd"/>
      <w:r w:rsidR="00250720">
        <w:t xml:space="preserve"> form, </w:t>
      </w:r>
      <w:proofErr w:type="spellStart"/>
      <w:r w:rsidR="00250720">
        <w:t>sau</w:t>
      </w:r>
      <w:proofErr w:type="spellEnd"/>
      <w:r w:rsidR="00250720">
        <w:t xml:space="preserve"> </w:t>
      </w:r>
      <w:proofErr w:type="spellStart"/>
      <w:r w:rsidR="00250720">
        <w:t>đó</w:t>
      </w:r>
      <w:proofErr w:type="spellEnd"/>
      <w:r w:rsidR="00250720">
        <w:t xml:space="preserve"> </w:t>
      </w:r>
      <w:proofErr w:type="spellStart"/>
      <w:r w:rsidR="00250720">
        <w:t>nhấn</w:t>
      </w:r>
      <w:proofErr w:type="spellEnd"/>
      <w:r w:rsidR="00250720">
        <w:t xml:space="preserve"> </w:t>
      </w:r>
      <w:proofErr w:type="spellStart"/>
      <w:r w:rsidR="00250720">
        <w:t>nút</w:t>
      </w:r>
      <w:proofErr w:type="spellEnd"/>
      <w:r w:rsidR="00250720">
        <w:t xml:space="preserve"> Change Nameservers.</w:t>
      </w:r>
    </w:p>
    <w:p w14:paraId="02780338" w14:textId="2889F1E3" w:rsidR="00250720" w:rsidRDefault="00250720" w:rsidP="00EA5083">
      <w:pPr>
        <w:ind w:left="720"/>
      </w:pPr>
      <w:r>
        <w:rPr>
          <w:noProof/>
        </w:rPr>
        <w:drawing>
          <wp:inline distT="0" distB="0" distL="0" distR="0" wp14:anchorId="6E7D35CE" wp14:editId="7B245F7E">
            <wp:extent cx="4255594" cy="4533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590" cy="4536027"/>
                    </a:xfrm>
                    <a:prstGeom prst="rect">
                      <a:avLst/>
                    </a:prstGeom>
                  </pic:spPr>
                </pic:pic>
              </a:graphicData>
            </a:graphic>
          </wp:inline>
        </w:drawing>
      </w:r>
    </w:p>
    <w:p w14:paraId="4F11514E" w14:textId="77777777" w:rsidR="00250720" w:rsidRDefault="00250720">
      <w:r>
        <w:br w:type="page"/>
      </w:r>
    </w:p>
    <w:p w14:paraId="3C08614F" w14:textId="20EEEDF9" w:rsidR="00250720" w:rsidRDefault="00250720" w:rsidP="00EA5083">
      <w:pPr>
        <w:ind w:left="720"/>
      </w:pPr>
      <w:proofErr w:type="spellStart"/>
      <w:r>
        <w:lastRenderedPageBreak/>
        <w:t>Bước</w:t>
      </w:r>
      <w:proofErr w:type="spellEnd"/>
      <w:r>
        <w:t xml:space="preserve"> 7: Quay </w:t>
      </w:r>
      <w:proofErr w:type="spellStart"/>
      <w:r>
        <w:t>về</w:t>
      </w:r>
      <w:proofErr w:type="spellEnd"/>
      <w:r>
        <w:t xml:space="preserve"> </w:t>
      </w:r>
      <w:proofErr w:type="spellStart"/>
      <w:r>
        <w:t>trang</w:t>
      </w:r>
      <w:proofErr w:type="spellEnd"/>
      <w:r>
        <w:t xml:space="preserve"> </w:t>
      </w:r>
      <w:proofErr w:type="spellStart"/>
      <w:r>
        <w:t>quản</w:t>
      </w:r>
      <w:proofErr w:type="spellEnd"/>
      <w:r>
        <w:t xml:space="preserve"> </w:t>
      </w:r>
      <w:proofErr w:type="spellStart"/>
      <w:r>
        <w:t>trị</w:t>
      </w:r>
      <w:proofErr w:type="spellEnd"/>
      <w:r>
        <w:t xml:space="preserve"> hosting, </w:t>
      </w:r>
      <w:proofErr w:type="spellStart"/>
      <w:r>
        <w:t>điền</w:t>
      </w:r>
      <w:proofErr w:type="spellEnd"/>
      <w:r>
        <w:t xml:space="preserve"> domain </w:t>
      </w:r>
      <w:proofErr w:type="spellStart"/>
      <w:r>
        <w:t>đã</w:t>
      </w:r>
      <w:proofErr w:type="spellEnd"/>
      <w:r>
        <w:t xml:space="preserve"> </w:t>
      </w:r>
      <w:proofErr w:type="spellStart"/>
      <w:r>
        <w:t>được</w:t>
      </w:r>
      <w:proofErr w:type="spellEnd"/>
      <w:r>
        <w:t xml:space="preserve"> </w:t>
      </w:r>
      <w:proofErr w:type="spellStart"/>
      <w:r>
        <w:t>trỏ</w:t>
      </w:r>
      <w:proofErr w:type="spellEnd"/>
      <w:r>
        <w:t xml:space="preserve"> </w:t>
      </w:r>
      <w:proofErr w:type="spellStart"/>
      <w:r>
        <w:t>về</w:t>
      </w:r>
      <w:proofErr w:type="spellEnd"/>
      <w:r>
        <w:t xml:space="preserve"> </w:t>
      </w:r>
      <w:proofErr w:type="spellStart"/>
      <w:r>
        <w:t>và</w:t>
      </w:r>
      <w:proofErr w:type="spellEnd"/>
      <w:r>
        <w:t xml:space="preserve"> </w:t>
      </w:r>
      <w:proofErr w:type="spellStart"/>
      <w:r>
        <w:t>nhấn</w:t>
      </w:r>
      <w:proofErr w:type="spellEnd"/>
      <w:r>
        <w:t xml:space="preserve"> </w:t>
      </w:r>
      <w:proofErr w:type="spellStart"/>
      <w:r>
        <w:t>nút</w:t>
      </w:r>
      <w:proofErr w:type="spellEnd"/>
      <w:r>
        <w:t xml:space="preserve"> add domain.</w:t>
      </w:r>
    </w:p>
    <w:p w14:paraId="199C17D9" w14:textId="40AB5591" w:rsidR="00EA5083" w:rsidRPr="00EA5083" w:rsidRDefault="00250720" w:rsidP="00D03E54">
      <w:pPr>
        <w:ind w:left="720"/>
      </w:pPr>
      <w:r>
        <w:rPr>
          <w:noProof/>
        </w:rPr>
        <w:drawing>
          <wp:inline distT="0" distB="0" distL="0" distR="0" wp14:anchorId="45DCA77C" wp14:editId="76A92558">
            <wp:extent cx="3905592" cy="2038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6920" cy="2039043"/>
                    </a:xfrm>
                    <a:prstGeom prst="rect">
                      <a:avLst/>
                    </a:prstGeom>
                  </pic:spPr>
                </pic:pic>
              </a:graphicData>
            </a:graphic>
          </wp:inline>
        </w:drawing>
      </w:r>
    </w:p>
    <w:p w14:paraId="2175C77E" w14:textId="2D5929B3" w:rsidR="007C4CDC" w:rsidRPr="00AA4B92" w:rsidRDefault="007C4CDC" w:rsidP="00AA4B92">
      <w:pPr>
        <w:rPr>
          <w:sz w:val="28"/>
          <w:szCs w:val="28"/>
        </w:rPr>
      </w:pPr>
      <w:bookmarkStart w:id="0" w:name="_GoBack"/>
      <w:bookmarkEnd w:id="0"/>
    </w:p>
    <w:sectPr w:rsidR="007C4CDC" w:rsidRPr="00AA4B92" w:rsidSect="00A06E32">
      <w:headerReference w:type="default" r:id="rId16"/>
      <w:footerReference w:type="default" r:id="rId17"/>
      <w:headerReference w:type="first" r:id="rId18"/>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B6EFB" w14:textId="77777777" w:rsidR="00597C36" w:rsidRDefault="00597C36" w:rsidP="008606AB">
      <w:r>
        <w:separator/>
      </w:r>
    </w:p>
  </w:endnote>
  <w:endnote w:type="continuationSeparator" w:id="0">
    <w:p w14:paraId="25FA1D20" w14:textId="77777777" w:rsidR="00597C36" w:rsidRDefault="00597C36"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0BC77" w14:textId="142A9C40" w:rsidR="008D187A" w:rsidRPr="00E81B4B" w:rsidRDefault="00597C36" w:rsidP="00E81B4B">
    <w:pPr>
      <w:pStyle w:val="Footer"/>
    </w:pPr>
    <w:sdt>
      <w:sdtPr>
        <w:alias w:val="Title"/>
        <w:tag w:val=""/>
        <w:id w:val="-1461030722"/>
        <w:placeholder>
          <w:docPart w:val="8CB2B84FE0834F5EB390449250ADAD3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roofErr w:type="spellStart"/>
        <w:r w:rsidR="008D4C93">
          <w:t>Quản</w:t>
        </w:r>
        <w:proofErr w:type="spellEnd"/>
        <w:r w:rsidR="008D4C93">
          <w:t xml:space="preserve"> </w:t>
        </w:r>
        <w:proofErr w:type="spellStart"/>
        <w:r w:rsidR="008D4C93">
          <w:t>trị</w:t>
        </w:r>
        <w:proofErr w:type="spellEnd"/>
        <w:r w:rsidR="008D4C93">
          <w:t xml:space="preserve"> website</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56F94F31" wp14:editId="355FF5B9">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http://schemas.microsoft.com/office/word/2018/wordml" xmlns:w16cex="http://schemas.microsoft.com/office/word/2018/wordml/cex">
              <w:pict>
                <v:rect w14:anchorId="3E347C3A" id="Rectangle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4400C" w14:textId="77777777" w:rsidR="00597C36" w:rsidRDefault="00597C36" w:rsidP="008606AB">
      <w:r>
        <w:separator/>
      </w:r>
    </w:p>
  </w:footnote>
  <w:footnote w:type="continuationSeparator" w:id="0">
    <w:p w14:paraId="08337219" w14:textId="77777777" w:rsidR="00597C36" w:rsidRDefault="00597C36"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6C1E2"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1DAD282E" wp14:editId="16EB2BBA">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http://schemas.microsoft.com/office/word/2018/wordml" xmlns:w16cex="http://schemas.microsoft.com/office/word/2018/wordml/cex">
          <w:pict>
            <v:rect w14:anchorId="5DB37500" id="Rectangle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3EC2B"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3D629BC4" wp14:editId="0AFE74B7">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http://schemas.microsoft.com/office/word/2018/wordml" xmlns:w16cex="http://schemas.microsoft.com/office/word/2018/wordml/cex">
          <w:pict>
            <v:rect w14:anchorId="7C9CC019" id="Rectangle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05366D"/>
    <w:multiLevelType w:val="hybridMultilevel"/>
    <w:tmpl w:val="EAF691C4"/>
    <w:lvl w:ilvl="0" w:tplc="967ED9AC">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090D1A"/>
    <w:multiLevelType w:val="hybridMultilevel"/>
    <w:tmpl w:val="43988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478AF"/>
    <w:multiLevelType w:val="hybridMultilevel"/>
    <w:tmpl w:val="54001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51CD6"/>
    <w:multiLevelType w:val="hybridMultilevel"/>
    <w:tmpl w:val="3566E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4"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0"/>
  </w:num>
  <w:num w:numId="4">
    <w:abstractNumId w:val="12"/>
  </w:num>
  <w:num w:numId="5">
    <w:abstractNumId w:val="6"/>
  </w:num>
  <w:num w:numId="6">
    <w:abstractNumId w:val="7"/>
  </w:num>
  <w:num w:numId="7">
    <w:abstractNumId w:val="5"/>
  </w:num>
  <w:num w:numId="8">
    <w:abstractNumId w:val="11"/>
  </w:num>
  <w:num w:numId="9">
    <w:abstractNumId w:val="1"/>
  </w:num>
  <w:num w:numId="10">
    <w:abstractNumId w:val="13"/>
  </w:num>
  <w:num w:numId="11">
    <w:abstractNumId w:val="0"/>
  </w:num>
  <w:num w:numId="12">
    <w:abstractNumId w:val="2"/>
  </w:num>
  <w:num w:numId="13">
    <w:abstractNumId w:val="8"/>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93"/>
    <w:rsid w:val="000040C5"/>
    <w:rsid w:val="0002791A"/>
    <w:rsid w:val="0003687F"/>
    <w:rsid w:val="000630AD"/>
    <w:rsid w:val="000858DE"/>
    <w:rsid w:val="0009280B"/>
    <w:rsid w:val="000C16F9"/>
    <w:rsid w:val="001307F2"/>
    <w:rsid w:val="00157987"/>
    <w:rsid w:val="00202405"/>
    <w:rsid w:val="00224640"/>
    <w:rsid w:val="00233809"/>
    <w:rsid w:val="00240FC4"/>
    <w:rsid w:val="00250720"/>
    <w:rsid w:val="002521CA"/>
    <w:rsid w:val="002868AC"/>
    <w:rsid w:val="002E626B"/>
    <w:rsid w:val="003022AB"/>
    <w:rsid w:val="0030312F"/>
    <w:rsid w:val="003515DC"/>
    <w:rsid w:val="003D656E"/>
    <w:rsid w:val="0046798E"/>
    <w:rsid w:val="004A20D6"/>
    <w:rsid w:val="004A38EC"/>
    <w:rsid w:val="004C576D"/>
    <w:rsid w:val="004D14EE"/>
    <w:rsid w:val="004D6E68"/>
    <w:rsid w:val="004E39FD"/>
    <w:rsid w:val="004F260A"/>
    <w:rsid w:val="0052261B"/>
    <w:rsid w:val="00524BAE"/>
    <w:rsid w:val="00563311"/>
    <w:rsid w:val="0058022C"/>
    <w:rsid w:val="005979D4"/>
    <w:rsid w:val="00597C36"/>
    <w:rsid w:val="005B2E47"/>
    <w:rsid w:val="005B34DF"/>
    <w:rsid w:val="005D7EFC"/>
    <w:rsid w:val="00615616"/>
    <w:rsid w:val="00654740"/>
    <w:rsid w:val="00671403"/>
    <w:rsid w:val="00692F0D"/>
    <w:rsid w:val="006C08BD"/>
    <w:rsid w:val="006C67DE"/>
    <w:rsid w:val="006E1E2D"/>
    <w:rsid w:val="006F544B"/>
    <w:rsid w:val="00720DC0"/>
    <w:rsid w:val="0074607A"/>
    <w:rsid w:val="007B04B0"/>
    <w:rsid w:val="007C4CDC"/>
    <w:rsid w:val="007D5A3F"/>
    <w:rsid w:val="0080749A"/>
    <w:rsid w:val="008606AB"/>
    <w:rsid w:val="008A0D41"/>
    <w:rsid w:val="008D187A"/>
    <w:rsid w:val="008D25F7"/>
    <w:rsid w:val="008D4C93"/>
    <w:rsid w:val="008F1B7F"/>
    <w:rsid w:val="008F4289"/>
    <w:rsid w:val="00943598"/>
    <w:rsid w:val="00950B0F"/>
    <w:rsid w:val="0098733A"/>
    <w:rsid w:val="009A5E7C"/>
    <w:rsid w:val="009F6597"/>
    <w:rsid w:val="00A0684D"/>
    <w:rsid w:val="00A06E32"/>
    <w:rsid w:val="00A32524"/>
    <w:rsid w:val="00A777EF"/>
    <w:rsid w:val="00A90892"/>
    <w:rsid w:val="00A91398"/>
    <w:rsid w:val="00AA4B92"/>
    <w:rsid w:val="00AA6E6B"/>
    <w:rsid w:val="00AB45CE"/>
    <w:rsid w:val="00AB60FA"/>
    <w:rsid w:val="00AD010B"/>
    <w:rsid w:val="00B070CA"/>
    <w:rsid w:val="00B15332"/>
    <w:rsid w:val="00B26DBD"/>
    <w:rsid w:val="00B30030"/>
    <w:rsid w:val="00B4286F"/>
    <w:rsid w:val="00B5279B"/>
    <w:rsid w:val="00B71E3C"/>
    <w:rsid w:val="00B726D8"/>
    <w:rsid w:val="00B81AAE"/>
    <w:rsid w:val="00B9660E"/>
    <w:rsid w:val="00BA1570"/>
    <w:rsid w:val="00BA15AE"/>
    <w:rsid w:val="00BB76A1"/>
    <w:rsid w:val="00C13772"/>
    <w:rsid w:val="00C16233"/>
    <w:rsid w:val="00C31B26"/>
    <w:rsid w:val="00C5543E"/>
    <w:rsid w:val="00C6208F"/>
    <w:rsid w:val="00C96E5D"/>
    <w:rsid w:val="00CC0EDB"/>
    <w:rsid w:val="00CD01D6"/>
    <w:rsid w:val="00D03E54"/>
    <w:rsid w:val="00D05B00"/>
    <w:rsid w:val="00D27F37"/>
    <w:rsid w:val="00D359E1"/>
    <w:rsid w:val="00D54778"/>
    <w:rsid w:val="00D6410D"/>
    <w:rsid w:val="00D8227D"/>
    <w:rsid w:val="00DE2209"/>
    <w:rsid w:val="00DF799F"/>
    <w:rsid w:val="00E20E57"/>
    <w:rsid w:val="00E25ADD"/>
    <w:rsid w:val="00E81B4B"/>
    <w:rsid w:val="00EA5083"/>
    <w:rsid w:val="00EB449F"/>
    <w:rsid w:val="00EB6826"/>
    <w:rsid w:val="00EC7EB3"/>
    <w:rsid w:val="00ED7F81"/>
    <w:rsid w:val="00F005BB"/>
    <w:rsid w:val="00F026F3"/>
    <w:rsid w:val="00F03E09"/>
    <w:rsid w:val="00F04116"/>
    <w:rsid w:val="00F04CC8"/>
    <w:rsid w:val="00F45333"/>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BC4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styleId="Hyperlink">
    <w:name w:val="Hyperlink"/>
    <w:basedOn w:val="DefaultParagraphFont"/>
    <w:uiPriority w:val="99"/>
    <w:unhideWhenUsed/>
    <w:rsid w:val="004C576D"/>
    <w:rPr>
      <w:color w:val="C6281D" w:themeColor="hyperlink"/>
      <w:u w:val="single"/>
    </w:rPr>
  </w:style>
  <w:style w:type="character" w:styleId="UnresolvedMention">
    <w:name w:val="Unresolved Mention"/>
    <w:basedOn w:val="DefaultParagraphFont"/>
    <w:uiPriority w:val="99"/>
    <w:semiHidden/>
    <w:unhideWhenUsed/>
    <w:rsid w:val="004C576D"/>
    <w:rPr>
      <w:color w:val="605E5C"/>
      <w:shd w:val="clear" w:color="auto" w:fill="E1DFDD"/>
    </w:rPr>
  </w:style>
  <w:style w:type="character" w:styleId="Strong">
    <w:name w:val="Strong"/>
    <w:basedOn w:val="DefaultParagraphFont"/>
    <w:uiPriority w:val="22"/>
    <w:qFormat/>
    <w:rsid w:val="000C16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20Nguyen\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4CB8EF72AB41B19FCB632444F69720"/>
        <w:category>
          <w:name w:val="General"/>
          <w:gallery w:val="placeholder"/>
        </w:category>
        <w:types>
          <w:type w:val="bbPlcHdr"/>
        </w:types>
        <w:behaviors>
          <w:behavior w:val="content"/>
        </w:behaviors>
        <w:guid w:val="{84B76095-BA31-499C-BAF9-561FF28CB128}"/>
      </w:docPartPr>
      <w:docPartBody>
        <w:p w:rsidR="003217D7" w:rsidRDefault="007F2688">
          <w:pPr>
            <w:pStyle w:val="584CB8EF72AB41B19FCB632444F69720"/>
          </w:pPr>
          <w:r w:rsidRPr="000040C5">
            <w:t>Course title</w:t>
          </w:r>
        </w:p>
      </w:docPartBody>
    </w:docPart>
    <w:docPart>
      <w:docPartPr>
        <w:name w:val="8CB2B84FE0834F5EB390449250ADAD30"/>
        <w:category>
          <w:name w:val="General"/>
          <w:gallery w:val="placeholder"/>
        </w:category>
        <w:types>
          <w:type w:val="bbPlcHdr"/>
        </w:types>
        <w:behaviors>
          <w:behavior w:val="content"/>
        </w:behaviors>
        <w:guid w:val="{B37FEE67-D1AF-419D-B2D1-E0F02B24FB9E}"/>
      </w:docPartPr>
      <w:docPartBody>
        <w:p w:rsidR="003217D7" w:rsidRDefault="007F2688">
          <w:pPr>
            <w:pStyle w:val="8CB2B84FE0834F5EB390449250ADAD30"/>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88"/>
    <w:rsid w:val="003217D7"/>
    <w:rsid w:val="003B252C"/>
    <w:rsid w:val="007F2688"/>
    <w:rsid w:val="00A8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7991198CA396466FAB64C8ACCFA0BB73">
    <w:name w:val="7991198CA396466FAB64C8ACCFA0BB73"/>
  </w:style>
  <w:style w:type="paragraph" w:customStyle="1" w:styleId="16061BB67799447C9E51F82E0A8675E2">
    <w:name w:val="16061BB67799447C9E51F82E0A8675E2"/>
  </w:style>
  <w:style w:type="paragraph" w:customStyle="1" w:styleId="612B6DEFD12447B49477F7F3D6F309C1">
    <w:name w:val="612B6DEFD12447B49477F7F3D6F309C1"/>
  </w:style>
  <w:style w:type="paragraph" w:customStyle="1" w:styleId="5FA384D6374D47329A215476EC177373">
    <w:name w:val="5FA384D6374D47329A215476EC177373"/>
  </w:style>
  <w:style w:type="paragraph" w:customStyle="1" w:styleId="834383F7C3E643FA923D51046A73856F">
    <w:name w:val="834383F7C3E643FA923D51046A73856F"/>
  </w:style>
  <w:style w:type="paragraph" w:customStyle="1" w:styleId="5C443B0F519E40EE97D4DE16D9B55773">
    <w:name w:val="5C443B0F519E40EE97D4DE16D9B55773"/>
  </w:style>
  <w:style w:type="paragraph" w:customStyle="1" w:styleId="56077471BF994DDC90851F465CF61164">
    <w:name w:val="56077471BF994DDC90851F465CF61164"/>
  </w:style>
  <w:style w:type="paragraph" w:customStyle="1" w:styleId="B8BD507726E24544B81F1AA3945F08CC">
    <w:name w:val="B8BD507726E24544B81F1AA3945F08CC"/>
  </w:style>
  <w:style w:type="paragraph" w:customStyle="1" w:styleId="584CB8EF72AB41B19FCB632444F69720">
    <w:name w:val="584CB8EF72AB41B19FCB632444F69720"/>
  </w:style>
  <w:style w:type="paragraph" w:customStyle="1" w:styleId="F809E122D2A24F61B7F974ADF42D4D26">
    <w:name w:val="F809E122D2A24F61B7F974ADF42D4D26"/>
  </w:style>
  <w:style w:type="paragraph" w:customStyle="1" w:styleId="4C07DEAE65574E7F88BB76718C603298">
    <w:name w:val="4C07DEAE65574E7F88BB76718C603298"/>
  </w:style>
  <w:style w:type="paragraph" w:customStyle="1" w:styleId="DA53EFEA9D8E4784949C86F888CD21CB">
    <w:name w:val="DA53EFEA9D8E4784949C86F888CD21CB"/>
  </w:style>
  <w:style w:type="paragraph" w:customStyle="1" w:styleId="A3B79A5CEBCA4E2680B4DCE5DD2A433E">
    <w:name w:val="A3B79A5CEBCA4E2680B4DCE5DD2A433E"/>
  </w:style>
  <w:style w:type="paragraph" w:customStyle="1" w:styleId="3691278000DF482D88504ADFE2B731B4">
    <w:name w:val="3691278000DF482D88504ADFE2B731B4"/>
  </w:style>
  <w:style w:type="paragraph" w:customStyle="1" w:styleId="97B047660947420FA6C73D10BFA86745">
    <w:name w:val="97B047660947420FA6C73D10BFA86745"/>
  </w:style>
  <w:style w:type="paragraph" w:customStyle="1" w:styleId="2970676F494442D19724D6F947E08271">
    <w:name w:val="2970676F494442D19724D6F947E08271"/>
  </w:style>
  <w:style w:type="paragraph" w:customStyle="1" w:styleId="1918B734A25A40E495D1015BE98B1C6E">
    <w:name w:val="1918B734A25A40E495D1015BE98B1C6E"/>
  </w:style>
  <w:style w:type="paragraph" w:customStyle="1" w:styleId="DE78DF1DB1544B96A87F11B66BFFA8B4">
    <w:name w:val="DE78DF1DB1544B96A87F11B66BFFA8B4"/>
  </w:style>
  <w:style w:type="paragraph" w:customStyle="1" w:styleId="77F42487FD6140BF8BBD79EBAF58167D">
    <w:name w:val="77F42487FD6140BF8BBD79EBAF58167D"/>
  </w:style>
  <w:style w:type="paragraph" w:customStyle="1" w:styleId="067FC35D53A04019912B64D8E3CB7F9C">
    <w:name w:val="067FC35D53A04019912B64D8E3CB7F9C"/>
  </w:style>
  <w:style w:type="paragraph" w:customStyle="1" w:styleId="9154E36D20C440C4BEB35314448A5A00">
    <w:name w:val="9154E36D20C440C4BEB35314448A5A00"/>
  </w:style>
  <w:style w:type="paragraph" w:customStyle="1" w:styleId="30AF3AB718F8438C8439457F6B397240">
    <w:name w:val="30AF3AB718F8438C8439457F6B397240"/>
  </w:style>
  <w:style w:type="paragraph" w:customStyle="1" w:styleId="64637EA4E5734D1893821D0327D178D1">
    <w:name w:val="64637EA4E5734D1893821D0327D178D1"/>
  </w:style>
  <w:style w:type="paragraph" w:customStyle="1" w:styleId="6828F779600143BDB78D80D81B4092C7">
    <w:name w:val="6828F779600143BDB78D80D81B4092C7"/>
  </w:style>
  <w:style w:type="paragraph" w:customStyle="1" w:styleId="36D8FE4477824E508236E04482FAED7A">
    <w:name w:val="36D8FE4477824E508236E04482FAED7A"/>
  </w:style>
  <w:style w:type="paragraph" w:customStyle="1" w:styleId="C87FAF12DD264BB49E51EC7A8B85331A">
    <w:name w:val="C87FAF12DD264BB49E51EC7A8B85331A"/>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F2320A596EF24D4AA860E475C24776B7">
    <w:name w:val="F2320A596EF24D4AA860E475C24776B7"/>
  </w:style>
  <w:style w:type="paragraph" w:customStyle="1" w:styleId="9DFBA00CF25B42ACB967DB9C0E1420F2">
    <w:name w:val="9DFBA00CF25B42ACB967DB9C0E1420F2"/>
  </w:style>
  <w:style w:type="paragraph" w:customStyle="1" w:styleId="7990E30A52B94DE5BA29BFF17A1752B7">
    <w:name w:val="7990E30A52B94DE5BA29BFF17A1752B7"/>
  </w:style>
  <w:style w:type="paragraph" w:customStyle="1" w:styleId="9DEE0F0C29DD40449D9772F28654D464">
    <w:name w:val="9DEE0F0C29DD40449D9772F28654D464"/>
  </w:style>
  <w:style w:type="paragraph" w:customStyle="1" w:styleId="6B7EA689833C445EA5E96100BC7506DA">
    <w:name w:val="6B7EA689833C445EA5E96100BC7506DA"/>
  </w:style>
  <w:style w:type="paragraph" w:customStyle="1" w:styleId="602339427B2E4100A7B6247EBCED26B6">
    <w:name w:val="602339427B2E4100A7B6247EBCED26B6"/>
  </w:style>
  <w:style w:type="paragraph" w:customStyle="1" w:styleId="23A97FC03899424A987EC19AAC71D04F">
    <w:name w:val="23A97FC03899424A987EC19AAC71D04F"/>
  </w:style>
  <w:style w:type="paragraph" w:customStyle="1" w:styleId="380598811E0E47A4A67BD0F4539DB57F">
    <w:name w:val="380598811E0E47A4A67BD0F4539DB57F"/>
  </w:style>
  <w:style w:type="paragraph" w:customStyle="1" w:styleId="8CB2B84FE0834F5EB390449250ADAD30">
    <w:name w:val="8CB2B84FE0834F5EB390449250ADAD30"/>
  </w:style>
  <w:style w:type="paragraph" w:customStyle="1" w:styleId="12A79690A808473E9BBC768D51C12C10">
    <w:name w:val="12A79690A808473E9BBC768D51C12C10"/>
  </w:style>
  <w:style w:type="paragraph" w:customStyle="1" w:styleId="DF6F9CE184D44CF0B65B4512C0E14457">
    <w:name w:val="DF6F9CE184D44CF0B65B4512C0E14457"/>
  </w:style>
  <w:style w:type="paragraph" w:customStyle="1" w:styleId="3503780C83A04A52887A1E0FCAC2CDDE">
    <w:name w:val="3503780C83A04A52887A1E0FCAC2CDDE"/>
  </w:style>
  <w:style w:type="paragraph" w:customStyle="1" w:styleId="F9535A5D1C454AAAB733EAF91AE56544">
    <w:name w:val="F9535A5D1C454AAAB733EAF91AE56544"/>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 w:type="paragraph" w:customStyle="1" w:styleId="ED5D4CD36DC34B38A34FAD1E4A83217F">
    <w:name w:val="ED5D4CD36DC34B38A34FAD1E4A83217F"/>
  </w:style>
  <w:style w:type="paragraph" w:customStyle="1" w:styleId="C8C62014F6F14CE2BF75D4D2A58650E7">
    <w:name w:val="C8C62014F6F14CE2BF75D4D2A58650E7"/>
  </w:style>
  <w:style w:type="paragraph" w:customStyle="1" w:styleId="413D8B89123D4C29B1DF13437070EFAF">
    <w:name w:val="413D8B89123D4C29B1DF13437070EFAF"/>
  </w:style>
  <w:style w:type="paragraph" w:customStyle="1" w:styleId="CF242299D77144F08AD82C2EC2C86FEC">
    <w:name w:val="CF242299D77144F08AD82C2EC2C86FEC"/>
  </w:style>
  <w:style w:type="paragraph" w:customStyle="1" w:styleId="8AF12F52E77E41CAB102DF384FFD3337">
    <w:name w:val="8AF12F52E77E41CAB102DF384FFD3337"/>
  </w:style>
  <w:style w:type="paragraph" w:customStyle="1" w:styleId="57910F2FE98643E0880D971A49DCCC93">
    <w:name w:val="57910F2FE98643E0880D971A49DCCC93"/>
  </w:style>
  <w:style w:type="paragraph" w:customStyle="1" w:styleId="04A189CA47F149EE83F7BE86C487D61C">
    <w:name w:val="04A189CA47F149EE83F7BE86C487D61C"/>
  </w:style>
  <w:style w:type="paragraph" w:customStyle="1" w:styleId="6460111F1F5A4C4487769D6A0505E401">
    <w:name w:val="6460111F1F5A4C4487769D6A0505E4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4</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Quản trị website</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trị website</dc:title>
  <dc:subject/>
  <dc:creator/>
  <cp:keywords/>
  <dc:description/>
  <cp:lastModifiedBy/>
  <cp:revision>1</cp:revision>
  <dcterms:created xsi:type="dcterms:W3CDTF">2020-09-17T06:45:00Z</dcterms:created>
  <dcterms:modified xsi:type="dcterms:W3CDTF">2020-09-22T13:13:00Z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